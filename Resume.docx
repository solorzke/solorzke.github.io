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FFA0B" w14:textId="77777777" w:rsidR="0069624D" w:rsidRPr="00445F3E" w:rsidRDefault="00C73161">
      <w:pPr>
        <w:pStyle w:val="Name"/>
        <w:rPr>
          <w:sz w:val="40"/>
        </w:rPr>
      </w:pPr>
      <w:r w:rsidRPr="00445F3E">
        <w:rPr>
          <w:sz w:val="40"/>
        </w:rPr>
        <w:t>Kevin Solorzano</w:t>
      </w:r>
    </w:p>
    <w:p w14:paraId="09086266" w14:textId="77777777" w:rsidR="0069624D" w:rsidRDefault="00AC0346" w:rsidP="00A448C8">
      <w:pPr>
        <w:pStyle w:val="ContactInfo"/>
        <w:spacing w:after="0" w:line="240" w:lineRule="auto"/>
        <w:ind w:right="0"/>
      </w:pPr>
      <w:r>
        <w:t>29 Mt. View Street, West Orange, NJ</w:t>
      </w:r>
      <w:r w:rsidR="00C73161" w:rsidRPr="00A448C8">
        <w:t xml:space="preserve"> | Phone: 201-744-3168 | </w:t>
      </w:r>
      <w:r w:rsidR="00A448C8">
        <w:t xml:space="preserve">Email: </w:t>
      </w:r>
      <w:hyperlink r:id="rId8" w:history="1">
        <w:r w:rsidR="00BA2059" w:rsidRPr="00A448C8">
          <w:rPr>
            <w:rStyle w:val="Hyperlink"/>
          </w:rPr>
          <w:t>solorzke@gmail.com</w:t>
        </w:r>
      </w:hyperlink>
      <w:r w:rsidR="00BA2059" w:rsidRPr="00A448C8">
        <w:t xml:space="preserve"> </w:t>
      </w:r>
    </w:p>
    <w:p w14:paraId="21B393D6" w14:textId="77777777" w:rsidR="00A448C8" w:rsidRDefault="00586DB9" w:rsidP="00A448C8">
      <w:pPr>
        <w:pStyle w:val="ContactInfo"/>
        <w:spacing w:after="0" w:line="240" w:lineRule="auto"/>
        <w:ind w:right="0"/>
        <w:rPr>
          <w:sz w:val="22"/>
          <w:lang w:val="es-ES"/>
        </w:rPr>
      </w:pPr>
      <w:r w:rsidRPr="00030332">
        <w:rPr>
          <w:sz w:val="22"/>
          <w:lang w:val="es-ES"/>
        </w:rPr>
        <w:t xml:space="preserve">Portfolio: </w:t>
      </w:r>
      <w:r w:rsidR="009829C5">
        <w:fldChar w:fldCharType="begin"/>
      </w:r>
      <w:r w:rsidR="009829C5" w:rsidRPr="00944D11">
        <w:rPr>
          <w:lang w:val="es-ES"/>
        </w:rPr>
        <w:instrText xml:space="preserve"> HYPERLINK "https://www.solorzke.com" </w:instrText>
      </w:r>
      <w:r w:rsidR="009829C5">
        <w:fldChar w:fldCharType="separate"/>
      </w:r>
      <w:r w:rsidR="005B0F1B" w:rsidRPr="006B4B63">
        <w:rPr>
          <w:rStyle w:val="Hyperlink"/>
          <w:sz w:val="22"/>
          <w:lang w:val="es-ES"/>
        </w:rPr>
        <w:t>https://www.solorzke.com</w:t>
      </w:r>
      <w:r w:rsidR="009829C5">
        <w:rPr>
          <w:rStyle w:val="Hyperlink"/>
          <w:sz w:val="22"/>
          <w:lang w:val="es-ES"/>
        </w:rPr>
        <w:fldChar w:fldCharType="end"/>
      </w:r>
    </w:p>
    <w:p w14:paraId="013B35BD" w14:textId="77777777" w:rsidR="005B0F1B" w:rsidRPr="005B0F1B" w:rsidRDefault="005B0F1B" w:rsidP="00A448C8">
      <w:pPr>
        <w:pStyle w:val="ContactInfo"/>
        <w:spacing w:after="0" w:line="240" w:lineRule="auto"/>
        <w:ind w:right="0"/>
        <w:rPr>
          <w:sz w:val="22"/>
          <w:lang w:val="es-ES"/>
        </w:rPr>
      </w:pPr>
    </w:p>
    <w:p w14:paraId="57894197" w14:textId="77777777" w:rsidR="0069624D" w:rsidRPr="00944D11" w:rsidRDefault="00C73161" w:rsidP="000C1B04">
      <w:pPr>
        <w:pStyle w:val="Heading1"/>
        <w:spacing w:before="0"/>
        <w:rPr>
          <w:lang w:val="es-ES"/>
        </w:rPr>
      </w:pPr>
      <w:r w:rsidRPr="00944D11">
        <w:rPr>
          <w:lang w:val="es-ES"/>
        </w:rPr>
        <w:t>Summary</w:t>
      </w:r>
    </w:p>
    <w:p w14:paraId="47A624F5" w14:textId="3CF482DD" w:rsidR="0069624D" w:rsidRDefault="00AC0346" w:rsidP="000C1B04">
      <w:pPr>
        <w:spacing w:after="0" w:line="240" w:lineRule="auto"/>
        <w:rPr>
          <w:rFonts w:cs="TimesNewRomanPSMT"/>
          <w:color w:val="000000"/>
          <w:spacing w:val="-1"/>
        </w:rPr>
      </w:pPr>
      <w:r>
        <w:rPr>
          <w:noProof/>
          <w:color w:val="000000" w:themeColor="text1"/>
        </w:rPr>
        <w:t xml:space="preserve">A </w:t>
      </w:r>
      <w:bookmarkStart w:id="0" w:name="_GoBack"/>
      <w:bookmarkEnd w:id="0"/>
      <w:r w:rsidR="00336495">
        <w:rPr>
          <w:noProof/>
          <w:color w:val="000000" w:themeColor="text1"/>
        </w:rPr>
        <w:t xml:space="preserve">recent </w:t>
      </w:r>
      <w:r>
        <w:rPr>
          <w:noProof/>
          <w:color w:val="000000" w:themeColor="text1"/>
        </w:rPr>
        <w:t>college graduate</w:t>
      </w:r>
      <w:r w:rsidR="00C73161" w:rsidRPr="008377F9">
        <w:rPr>
          <w:rFonts w:cs="TimesNewRomanPSMT"/>
          <w:color w:val="000000"/>
          <w:spacing w:val="-1"/>
        </w:rPr>
        <w:t xml:space="preserve"> </w:t>
      </w:r>
      <w:r>
        <w:rPr>
          <w:rFonts w:cs="TimesNewRomanPSMT"/>
          <w:color w:val="000000"/>
          <w:spacing w:val="-1"/>
        </w:rPr>
        <w:t xml:space="preserve">with </w:t>
      </w:r>
      <w:r w:rsidR="001932B7">
        <w:rPr>
          <w:rFonts w:cs="TimesNewRomanPSMT"/>
          <w:color w:val="000000"/>
          <w:spacing w:val="-1"/>
        </w:rPr>
        <w:t>knowledge</w:t>
      </w:r>
      <w:r>
        <w:rPr>
          <w:rFonts w:cs="TimesNewRomanPSMT"/>
          <w:color w:val="000000"/>
          <w:spacing w:val="-1"/>
        </w:rPr>
        <w:t xml:space="preserve"> </w:t>
      </w:r>
      <w:r w:rsidR="001932B7">
        <w:rPr>
          <w:rFonts w:cs="TimesNewRomanPSMT"/>
          <w:color w:val="000000"/>
          <w:spacing w:val="-1"/>
        </w:rPr>
        <w:t>in Full Stack (LAMP) Web Applications</w:t>
      </w:r>
      <w:r>
        <w:rPr>
          <w:rFonts w:cs="TimesNewRomanPSMT"/>
          <w:color w:val="000000"/>
          <w:spacing w:val="-1"/>
        </w:rPr>
        <w:t xml:space="preserve"> development.</w:t>
      </w:r>
    </w:p>
    <w:p w14:paraId="4BE4ADE9" w14:textId="77777777" w:rsidR="005B0F1B" w:rsidRDefault="005B0F1B" w:rsidP="000C1B04">
      <w:pPr>
        <w:spacing w:after="0" w:line="240" w:lineRule="auto"/>
        <w:rPr>
          <w:rFonts w:cs="TimesNewRomanPSMT"/>
          <w:color w:val="000000"/>
          <w:spacing w:val="-1"/>
        </w:rPr>
      </w:pPr>
    </w:p>
    <w:p w14:paraId="1EF0947F" w14:textId="77777777" w:rsidR="00C73161" w:rsidRDefault="00C73161" w:rsidP="005546C8">
      <w:pPr>
        <w:pStyle w:val="Heading1"/>
        <w:spacing w:before="0"/>
      </w:pPr>
      <w:r>
        <w:t>Skills</w:t>
      </w:r>
    </w:p>
    <w:p w14:paraId="0E7D7F3E" w14:textId="77777777" w:rsidR="00C73161" w:rsidRDefault="00C73161" w:rsidP="00C73161">
      <w:pPr>
        <w:rPr>
          <w:rFonts w:cs="TimesNewRomanPSMT"/>
          <w:color w:val="000000"/>
          <w:spacing w:val="-1"/>
        </w:rPr>
        <w:sectPr w:rsidR="00C73161" w:rsidSect="005B0F1B">
          <w:headerReference w:type="default" r:id="rId9"/>
          <w:footerReference w:type="default" r:id="rId10"/>
          <w:headerReference w:type="first" r:id="rId11"/>
          <w:pgSz w:w="12240" w:h="15840" w:code="1"/>
          <w:pgMar w:top="801" w:right="612" w:bottom="405" w:left="1368" w:header="720" w:footer="1080" w:gutter="0"/>
          <w:cols w:space="720"/>
          <w:titlePg/>
          <w:docGrid w:linePitch="360"/>
        </w:sectPr>
      </w:pPr>
    </w:p>
    <w:p w14:paraId="7F871C5A" w14:textId="079BA2AE" w:rsidR="00C73161" w:rsidRDefault="001932B7" w:rsidP="00C73161">
      <w:pPr>
        <w:spacing w:line="240" w:lineRule="auto"/>
        <w:rPr>
          <w:rFonts w:cs="TimesNewRomanPSMT"/>
          <w:color w:val="000000"/>
        </w:rPr>
      </w:pPr>
      <w:r>
        <w:rPr>
          <w:rFonts w:cs="TimesNewRomanPSMT"/>
          <w:color w:val="000000"/>
          <w:spacing w:val="-1"/>
        </w:rPr>
        <w:t>React.js /React-Native</w:t>
      </w:r>
    </w:p>
    <w:p w14:paraId="7D5796B0" w14:textId="701E12FA" w:rsidR="00C73161" w:rsidRDefault="001932B7" w:rsidP="00C73161">
      <w:pPr>
        <w:spacing w:line="240" w:lineRule="auto"/>
        <w:rPr>
          <w:rFonts w:cs="TimesNewRomanPSMT"/>
          <w:color w:val="000000"/>
        </w:rPr>
      </w:pPr>
      <w:r>
        <w:rPr>
          <w:rFonts w:cs="TimesNewRomanPSMT"/>
          <w:color w:val="000000"/>
        </w:rPr>
        <w:t>Java</w:t>
      </w:r>
    </w:p>
    <w:p w14:paraId="243CD0A8" w14:textId="1C452299" w:rsidR="00C73161" w:rsidRPr="006502E8" w:rsidRDefault="00336495" w:rsidP="00C73161">
      <w:pPr>
        <w:spacing w:line="240" w:lineRule="auto"/>
        <w:rPr>
          <w:rFonts w:cs="TimesNewRomanPSMT"/>
          <w:color w:val="000000"/>
          <w:spacing w:val="-1"/>
        </w:rPr>
      </w:pPr>
      <w:r>
        <w:rPr>
          <w:rFonts w:cs="TimesNewRomanPSMT"/>
          <w:color w:val="000000"/>
          <w:spacing w:val="-1"/>
        </w:rPr>
        <w:t>JavaScript</w:t>
      </w:r>
      <w:r w:rsidR="001932B7">
        <w:rPr>
          <w:rFonts w:cs="TimesNewRomanPSMT"/>
          <w:color w:val="000000"/>
          <w:spacing w:val="-1"/>
        </w:rPr>
        <w:t>/ES6</w:t>
      </w:r>
      <w:r w:rsidR="005F4FDC">
        <w:rPr>
          <w:rFonts w:cs="TimesNewRomanPSMT"/>
          <w:color w:val="000000"/>
          <w:spacing w:val="-1"/>
        </w:rPr>
        <w:tab/>
      </w:r>
    </w:p>
    <w:p w14:paraId="20FBF6B1" w14:textId="63AC40D0" w:rsidR="006502E8" w:rsidRDefault="001932B7" w:rsidP="005546C8">
      <w:pPr>
        <w:spacing w:after="0" w:line="240" w:lineRule="auto"/>
        <w:rPr>
          <w:rFonts w:cs="TimesNewRomanPSMT"/>
          <w:color w:val="000000"/>
        </w:rPr>
      </w:pPr>
      <w:r>
        <w:rPr>
          <w:rFonts w:cs="TimesNewRomanPSMT"/>
          <w:color w:val="000000"/>
        </w:rPr>
        <w:t>Python</w:t>
      </w:r>
    </w:p>
    <w:p w14:paraId="623F58CE" w14:textId="182319BD" w:rsidR="00336495" w:rsidRDefault="00336495" w:rsidP="005546C8">
      <w:pPr>
        <w:spacing w:after="0" w:line="240" w:lineRule="auto"/>
        <w:rPr>
          <w:rFonts w:cs="TimesNewRomanPSMT"/>
          <w:color w:val="000000"/>
        </w:rPr>
      </w:pPr>
    </w:p>
    <w:p w14:paraId="159F1EF6" w14:textId="11A50812" w:rsidR="00336495" w:rsidRDefault="00336495" w:rsidP="005546C8">
      <w:pPr>
        <w:spacing w:after="0" w:line="240" w:lineRule="auto"/>
        <w:rPr>
          <w:rFonts w:cs="TimesNewRomanPSMT"/>
          <w:color w:val="000000"/>
        </w:rPr>
      </w:pPr>
      <w:r>
        <w:rPr>
          <w:rFonts w:cs="TimesNewRomanPSMT"/>
          <w:color w:val="000000"/>
        </w:rPr>
        <w:t>jQuery/AJAX</w:t>
      </w:r>
    </w:p>
    <w:p w14:paraId="03334EFE" w14:textId="77777777" w:rsidR="00336495" w:rsidRDefault="00336495" w:rsidP="005546C8">
      <w:pPr>
        <w:spacing w:after="0" w:line="240" w:lineRule="auto"/>
        <w:rPr>
          <w:rFonts w:cs="TimesNewRomanPSMT"/>
          <w:color w:val="000000"/>
        </w:rPr>
      </w:pPr>
    </w:p>
    <w:p w14:paraId="50C34B3C" w14:textId="2BBA98A9" w:rsidR="001932B7" w:rsidRDefault="001932B7" w:rsidP="005546C8">
      <w:pPr>
        <w:spacing w:after="0" w:line="240" w:lineRule="auto"/>
        <w:rPr>
          <w:rFonts w:cs="TimesNewRomanPSMT"/>
          <w:color w:val="000000"/>
        </w:rPr>
      </w:pPr>
      <w:r>
        <w:rPr>
          <w:rFonts w:cs="TimesNewRomanPSMT"/>
          <w:color w:val="000000"/>
        </w:rPr>
        <w:t>PHP/MySQL</w:t>
      </w:r>
    </w:p>
    <w:p w14:paraId="307F6130" w14:textId="77777777" w:rsidR="001932B7" w:rsidRDefault="001932B7" w:rsidP="005546C8">
      <w:pPr>
        <w:spacing w:after="0" w:line="240" w:lineRule="auto"/>
        <w:rPr>
          <w:rFonts w:cs="TimesNewRomanPSMT"/>
          <w:color w:val="000000"/>
        </w:rPr>
      </w:pPr>
    </w:p>
    <w:p w14:paraId="3D301A13" w14:textId="79E09D0A" w:rsidR="001932B7" w:rsidRDefault="001932B7" w:rsidP="005546C8">
      <w:pPr>
        <w:spacing w:after="0" w:line="240" w:lineRule="auto"/>
        <w:rPr>
          <w:rFonts w:cs="TimesNewRomanPSMT"/>
          <w:color w:val="000000"/>
        </w:rPr>
      </w:pPr>
      <w:r>
        <w:rPr>
          <w:rFonts w:cs="TimesNewRomanPSMT"/>
          <w:color w:val="000000"/>
        </w:rPr>
        <w:t>Git</w:t>
      </w:r>
    </w:p>
    <w:p w14:paraId="38F58A56" w14:textId="1856D04A" w:rsidR="001932B7" w:rsidRDefault="001932B7" w:rsidP="005546C8">
      <w:pPr>
        <w:spacing w:after="0" w:line="240" w:lineRule="auto"/>
        <w:rPr>
          <w:rFonts w:cs="TimesNewRomanPSMT"/>
          <w:color w:val="000000"/>
        </w:rPr>
      </w:pPr>
    </w:p>
    <w:p w14:paraId="7D33B7B1" w14:textId="1F2C5527" w:rsidR="008A419E" w:rsidRDefault="001932B7" w:rsidP="005546C8">
      <w:pPr>
        <w:spacing w:after="0" w:line="240" w:lineRule="auto"/>
        <w:rPr>
          <w:rFonts w:cs="TimesNewRomanPSMT"/>
          <w:color w:val="000000"/>
        </w:rPr>
      </w:pPr>
      <w:r>
        <w:rPr>
          <w:rFonts w:cs="TimesNewRomanPSMT"/>
          <w:color w:val="000000"/>
        </w:rPr>
        <w:t>HTML5/CSS3</w:t>
      </w:r>
    </w:p>
    <w:p w14:paraId="441B07DF" w14:textId="77777777" w:rsidR="000C1B04" w:rsidRPr="008A419E" w:rsidRDefault="000C1B04" w:rsidP="005546C8">
      <w:pPr>
        <w:spacing w:after="0" w:line="240" w:lineRule="auto"/>
        <w:rPr>
          <w:rFonts w:cs="TimesNewRomanPSMT"/>
          <w:color w:val="000000"/>
        </w:rPr>
      </w:pPr>
    </w:p>
    <w:p w14:paraId="5C09D88B" w14:textId="60399A03" w:rsidR="00AC0346" w:rsidRDefault="001932B7" w:rsidP="00C73161">
      <w:pPr>
        <w:spacing w:line="240" w:lineRule="auto"/>
        <w:rPr>
          <w:noProof/>
          <w:color w:val="000000" w:themeColor="text1"/>
        </w:rPr>
      </w:pPr>
      <w:r>
        <w:rPr>
          <w:noProof/>
          <w:color w:val="000000" w:themeColor="text1"/>
        </w:rPr>
        <w:t>RabbitMq</w:t>
      </w:r>
    </w:p>
    <w:p w14:paraId="00C520DF" w14:textId="55F6DD36" w:rsidR="00C73161" w:rsidRDefault="001932B7" w:rsidP="00C73161">
      <w:pPr>
        <w:spacing w:line="240" w:lineRule="auto"/>
        <w:rPr>
          <w:rFonts w:cs="TimesNewRomanPSMT"/>
          <w:color w:val="000000"/>
        </w:rPr>
      </w:pPr>
      <w:r>
        <w:rPr>
          <w:noProof/>
          <w:color w:val="000000" w:themeColor="text1"/>
        </w:rPr>
        <w:t>Linux Administration</w:t>
      </w:r>
    </w:p>
    <w:p w14:paraId="258AAC5B" w14:textId="3DD79614" w:rsidR="00AC0346" w:rsidRDefault="001932B7" w:rsidP="003C32FE">
      <w:pPr>
        <w:spacing w:line="240" w:lineRule="auto"/>
        <w:rPr>
          <w:rFonts w:cs="TimesNewRomanPSMT"/>
          <w:color w:val="000000"/>
        </w:rPr>
      </w:pPr>
      <w:r>
        <w:rPr>
          <w:rFonts w:cs="TimesNewRomanPSMT"/>
          <w:color w:val="000000"/>
        </w:rPr>
        <w:t>Node.js</w:t>
      </w:r>
    </w:p>
    <w:p w14:paraId="5402F261" w14:textId="354C1FD1" w:rsidR="003C32FE" w:rsidRDefault="001932B7" w:rsidP="003C32FE">
      <w:pPr>
        <w:spacing w:line="240" w:lineRule="auto"/>
        <w:rPr>
          <w:rFonts w:cs="TimesNewRomanPSMT"/>
          <w:color w:val="000000"/>
        </w:rPr>
      </w:pPr>
      <w:r>
        <w:rPr>
          <w:rFonts w:cs="TimesNewRomanPSMT"/>
          <w:color w:val="000000"/>
        </w:rPr>
        <w:t>Android Development</w:t>
      </w:r>
    </w:p>
    <w:p w14:paraId="08024D5C" w14:textId="77777777" w:rsidR="003C32FE" w:rsidRDefault="001932B7" w:rsidP="00336495">
      <w:pPr>
        <w:spacing w:line="240" w:lineRule="auto"/>
        <w:rPr>
          <w:rFonts w:cs="TimesNewRomanPSMT"/>
          <w:color w:val="000000"/>
        </w:rPr>
      </w:pPr>
      <w:r>
        <w:rPr>
          <w:rFonts w:cs="TimesNewRomanPSMT"/>
          <w:color w:val="000000"/>
        </w:rPr>
        <w:t>Electron</w:t>
      </w:r>
    </w:p>
    <w:p w14:paraId="54E5E74F" w14:textId="4CEF6C85" w:rsidR="00336495" w:rsidRDefault="00336495" w:rsidP="00336495">
      <w:pPr>
        <w:spacing w:line="240" w:lineRule="auto"/>
        <w:rPr>
          <w:rFonts w:cs="TimesNewRomanPSMT"/>
          <w:color w:val="000000"/>
        </w:rPr>
      </w:pPr>
      <w:r>
        <w:rPr>
          <w:rFonts w:cs="TimesNewRomanPSMT"/>
          <w:color w:val="000000"/>
        </w:rPr>
        <w:t>Bootstrap 4</w:t>
      </w:r>
    </w:p>
    <w:p w14:paraId="101957FC" w14:textId="5A2FCFD7" w:rsidR="00336495" w:rsidRPr="00336495" w:rsidRDefault="00336495" w:rsidP="00336495">
      <w:pPr>
        <w:spacing w:line="240" w:lineRule="auto"/>
        <w:rPr>
          <w:rFonts w:cs="TimesNewRomanPSMT"/>
          <w:color w:val="000000"/>
        </w:rPr>
        <w:sectPr w:rsidR="00336495" w:rsidRPr="00336495" w:rsidSect="005B0F1B">
          <w:type w:val="continuous"/>
          <w:pgSz w:w="12240" w:h="15840" w:code="1"/>
          <w:pgMar w:top="1296" w:right="1368" w:bottom="747" w:left="1368" w:header="720" w:footer="1080" w:gutter="0"/>
          <w:cols w:num="3" w:space="720"/>
          <w:titlePg/>
          <w:docGrid w:linePitch="360"/>
        </w:sectPr>
      </w:pPr>
    </w:p>
    <w:sdt>
      <w:sdtPr>
        <w:id w:val="1728489637"/>
        <w:placeholder>
          <w:docPart w:val="5ACBF49F29256541BDEF6E5C7EA1F8BD"/>
        </w:placeholder>
        <w:temporary/>
        <w:showingPlcHdr/>
        <w15:appearance w15:val="hidden"/>
      </w:sdtPr>
      <w:sdtEndPr/>
      <w:sdtContent>
        <w:p w14:paraId="37510729" w14:textId="77777777" w:rsidR="0069624D" w:rsidRDefault="001E7A71" w:rsidP="005546C8">
          <w:pPr>
            <w:pStyle w:val="Heading1"/>
            <w:spacing w:before="0"/>
          </w:pPr>
          <w:r>
            <w:t>Experience</w:t>
          </w:r>
        </w:p>
      </w:sdtContent>
    </w:sdt>
    <w:p w14:paraId="3A8C749B" w14:textId="77777777" w:rsidR="00D65385" w:rsidRDefault="00D65385" w:rsidP="00D65385">
      <w:pPr>
        <w:spacing w:after="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Android Developer @ Mentor U Connect – Intern: 01/2019 – 09/2019</w:t>
      </w:r>
    </w:p>
    <w:p w14:paraId="39622770" w14:textId="77777777" w:rsidR="00D65385" w:rsidRDefault="00D65385" w:rsidP="00D65385">
      <w:pPr>
        <w:spacing w:after="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EMAIL:</w:t>
      </w:r>
      <w:r w:rsidR="006502E8">
        <w:rPr>
          <w:b/>
          <w:color w:val="000000" w:themeColor="text1"/>
        </w:rPr>
        <w:t xml:space="preserve"> Humberto </w:t>
      </w:r>
      <w:proofErr w:type="spellStart"/>
      <w:r w:rsidR="006502E8">
        <w:rPr>
          <w:b/>
          <w:color w:val="000000" w:themeColor="text1"/>
        </w:rPr>
        <w:t>Baquerizo</w:t>
      </w:r>
      <w:proofErr w:type="spellEnd"/>
      <w:r w:rsidR="006502E8">
        <w:rPr>
          <w:b/>
          <w:color w:val="000000" w:themeColor="text1"/>
        </w:rPr>
        <w:t>,</w:t>
      </w:r>
      <w:r>
        <w:rPr>
          <w:b/>
          <w:color w:val="000000" w:themeColor="text1"/>
        </w:rPr>
        <w:t xml:space="preserve"> </w:t>
      </w:r>
      <w:r w:rsidRPr="00D65385">
        <w:rPr>
          <w:b/>
          <w:color w:val="000000" w:themeColor="text1"/>
        </w:rPr>
        <w:t>humberto.baquerizo@njit.edu</w:t>
      </w:r>
    </w:p>
    <w:p w14:paraId="058FD852" w14:textId="77777777" w:rsidR="00A32F10" w:rsidRPr="005B0F1B" w:rsidRDefault="00A32F10" w:rsidP="005B0F1B">
      <w:pPr>
        <w:rPr>
          <w:color w:val="000000" w:themeColor="text1"/>
        </w:rPr>
        <w:sectPr w:rsidR="00A32F10" w:rsidRPr="005B0F1B" w:rsidSect="005B0F1B">
          <w:type w:val="continuous"/>
          <w:pgSz w:w="12240" w:h="15840" w:code="1"/>
          <w:pgMar w:top="1296" w:right="882" w:bottom="1440" w:left="1368" w:header="720" w:footer="1080" w:gutter="0"/>
          <w:cols w:space="720"/>
          <w:titlePg/>
          <w:docGrid w:linePitch="360"/>
        </w:sectPr>
      </w:pPr>
    </w:p>
    <w:p w14:paraId="7A6A7317" w14:textId="77777777" w:rsidR="00D65385" w:rsidRDefault="00D65385" w:rsidP="00D65385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Wrote server-side scripts (PHP/MySQL)</w:t>
      </w:r>
    </w:p>
    <w:p w14:paraId="60CE2720" w14:textId="77777777" w:rsidR="00D65385" w:rsidRDefault="00D65385" w:rsidP="00D65385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Created Activities/Fragments/Components</w:t>
      </w:r>
    </w:p>
    <w:p w14:paraId="5FBFD482" w14:textId="77777777" w:rsidR="00D65385" w:rsidRDefault="00D65385" w:rsidP="00D65385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Developed the main navigation Stack/Drawer</w:t>
      </w:r>
    </w:p>
    <w:p w14:paraId="5D486FEB" w14:textId="77777777" w:rsidR="00D65385" w:rsidRDefault="00D65385" w:rsidP="00D65385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Bridged app with Firebase messaging service</w:t>
      </w:r>
    </w:p>
    <w:p w14:paraId="3EFA6B67" w14:textId="77777777" w:rsidR="006502E8" w:rsidRDefault="006502E8" w:rsidP="00D65385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Worked under SCRUM</w:t>
      </w:r>
    </w:p>
    <w:p w14:paraId="27F730E0" w14:textId="77777777" w:rsidR="00D65385" w:rsidRDefault="00D65385" w:rsidP="00D65385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D65385">
        <w:rPr>
          <w:color w:val="000000" w:themeColor="text1"/>
        </w:rPr>
        <w:t xml:space="preserve">Managed version control of the </w:t>
      </w:r>
      <w:r>
        <w:rPr>
          <w:color w:val="000000" w:themeColor="text1"/>
        </w:rPr>
        <w:t>project</w:t>
      </w:r>
    </w:p>
    <w:p w14:paraId="511ACEC6" w14:textId="77777777" w:rsidR="00D65385" w:rsidRPr="00D65385" w:rsidRDefault="00D65385" w:rsidP="00D65385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D65385">
        <w:rPr>
          <w:color w:val="000000" w:themeColor="text1"/>
        </w:rPr>
        <w:t>Reviewed bugs/fixes with team</w:t>
      </w:r>
    </w:p>
    <w:p w14:paraId="0C7B7420" w14:textId="77777777" w:rsidR="00D65385" w:rsidRDefault="00D65385" w:rsidP="00D65385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Reported progress to superiors during weekly meetings</w:t>
      </w:r>
    </w:p>
    <w:p w14:paraId="77229C34" w14:textId="77777777" w:rsidR="006502E8" w:rsidRDefault="006502E8" w:rsidP="00D65385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Install 3</w:t>
      </w:r>
      <w:r w:rsidRPr="006502E8">
        <w:rPr>
          <w:color w:val="000000" w:themeColor="text1"/>
          <w:vertAlign w:val="superscript"/>
        </w:rPr>
        <w:t>rd</w:t>
      </w:r>
      <w:r w:rsidR="005B0F1B">
        <w:rPr>
          <w:color w:val="000000" w:themeColor="text1"/>
        </w:rPr>
        <w:t xml:space="preserve"> Party dependencies </w:t>
      </w:r>
    </w:p>
    <w:p w14:paraId="05CF7A05" w14:textId="77777777" w:rsidR="005B0F1B" w:rsidRDefault="005B0F1B" w:rsidP="00D65385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Handled Resource/Memory Management</w:t>
      </w:r>
    </w:p>
    <w:p w14:paraId="0388C080" w14:textId="77777777" w:rsidR="005B0F1B" w:rsidRDefault="005B0F1B" w:rsidP="00D65385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Built core functionality of page interactions</w:t>
      </w:r>
    </w:p>
    <w:p w14:paraId="304DA832" w14:textId="77777777" w:rsidR="005B0F1B" w:rsidRPr="005B0F1B" w:rsidRDefault="005B0F1B" w:rsidP="005B0F1B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Mapped the UX for both types of users (mentors/students)</w:t>
      </w:r>
    </w:p>
    <w:p w14:paraId="2E3A5AC2" w14:textId="77777777" w:rsidR="00AF5709" w:rsidRDefault="00AF5709" w:rsidP="005546C8">
      <w:pPr>
        <w:spacing w:after="0" w:line="240" w:lineRule="auto"/>
        <w:rPr>
          <w:b/>
          <w:color w:val="000000" w:themeColor="text1"/>
        </w:rPr>
        <w:sectPr w:rsidR="00AF5709" w:rsidSect="00AF5709">
          <w:type w:val="continuous"/>
          <w:pgSz w:w="12240" w:h="15840" w:code="1"/>
          <w:pgMar w:top="1296" w:right="882" w:bottom="1440" w:left="1368" w:header="720" w:footer="1080" w:gutter="0"/>
          <w:cols w:num="2" w:space="720"/>
          <w:titlePg/>
          <w:docGrid w:linePitch="360"/>
        </w:sectPr>
      </w:pPr>
    </w:p>
    <w:p w14:paraId="0FB8A117" w14:textId="2F25601A" w:rsidR="00AF5709" w:rsidRPr="00BA2059" w:rsidRDefault="00AF5709" w:rsidP="00AF5709">
      <w:pPr>
        <w:spacing w:after="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 xml:space="preserve">Node.js/Electron developer </w:t>
      </w:r>
      <w:proofErr w:type="gramStart"/>
      <w:r>
        <w:rPr>
          <w:b/>
          <w:color w:val="000000" w:themeColor="text1"/>
        </w:rPr>
        <w:t>-  Freelance</w:t>
      </w:r>
      <w:proofErr w:type="gramEnd"/>
      <w:r>
        <w:rPr>
          <w:b/>
          <w:color w:val="000000" w:themeColor="text1"/>
        </w:rPr>
        <w:t>: 01/2020</w:t>
      </w:r>
    </w:p>
    <w:p w14:paraId="3908B650" w14:textId="77777777" w:rsidR="00AF5709" w:rsidRDefault="00AF5709" w:rsidP="00AF5709">
      <w:pPr>
        <w:spacing w:after="0" w:line="240" w:lineRule="auto"/>
        <w:rPr>
          <w:color w:val="000000" w:themeColor="text1"/>
        </w:rPr>
      </w:pPr>
    </w:p>
    <w:p w14:paraId="1E46F56E" w14:textId="77777777" w:rsidR="00AF5709" w:rsidRDefault="00AF5709" w:rsidP="00AF5709">
      <w:pPr>
        <w:rPr>
          <w:color w:val="000000" w:themeColor="text1"/>
        </w:rPr>
        <w:sectPr w:rsidR="00AF5709" w:rsidSect="005B0F1B">
          <w:type w:val="continuous"/>
          <w:pgSz w:w="12240" w:h="15840" w:code="1"/>
          <w:pgMar w:top="1296" w:right="882" w:bottom="1440" w:left="1368" w:header="720" w:footer="1080" w:gutter="0"/>
          <w:cols w:space="720"/>
          <w:titlePg/>
          <w:docGrid w:linePitch="360"/>
        </w:sectPr>
      </w:pPr>
    </w:p>
    <w:p w14:paraId="234232B0" w14:textId="77777777" w:rsidR="00AF5709" w:rsidRDefault="00AF5709" w:rsidP="00AF5709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Integrated a Node.js package to convert XLSX data into JSON</w:t>
      </w:r>
    </w:p>
    <w:p w14:paraId="3D9F467B" w14:textId="77777777" w:rsidR="00AF5709" w:rsidRDefault="00AF5709" w:rsidP="00AF5709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5B0F1B">
        <w:rPr>
          <w:color w:val="000000" w:themeColor="text1"/>
        </w:rPr>
        <w:t xml:space="preserve">Generate new filtered report </w:t>
      </w:r>
      <w:r>
        <w:rPr>
          <w:color w:val="000000" w:themeColor="text1"/>
        </w:rPr>
        <w:t>with user specifications</w:t>
      </w:r>
    </w:p>
    <w:p w14:paraId="225FAD89" w14:textId="77777777" w:rsidR="00AF5709" w:rsidRDefault="00AF5709" w:rsidP="00AF5709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Build/Deploy the app in Electron</w:t>
      </w:r>
    </w:p>
    <w:p w14:paraId="4B9113DF" w14:textId="77777777" w:rsidR="00AF5709" w:rsidRPr="005B0F1B" w:rsidRDefault="00AF5709" w:rsidP="00AF5709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5B0F1B">
        <w:rPr>
          <w:color w:val="000000" w:themeColor="text1"/>
        </w:rPr>
        <w:t>Set up an easy-to-use front-end interface to run queries from the report with selected field types</w:t>
      </w:r>
    </w:p>
    <w:p w14:paraId="17B42735" w14:textId="77777777" w:rsidR="006502E8" w:rsidRDefault="006502E8" w:rsidP="005546C8">
      <w:pPr>
        <w:spacing w:after="0" w:line="240" w:lineRule="auto"/>
        <w:rPr>
          <w:b/>
          <w:color w:val="000000" w:themeColor="text1"/>
        </w:rPr>
        <w:sectPr w:rsidR="006502E8" w:rsidSect="005B0F1B">
          <w:type w:val="continuous"/>
          <w:pgSz w:w="12240" w:h="15840" w:code="1"/>
          <w:pgMar w:top="1296" w:right="882" w:bottom="1440" w:left="1368" w:header="720" w:footer="1080" w:gutter="0"/>
          <w:cols w:num="2" w:space="720"/>
          <w:titlePg/>
          <w:docGrid w:linePitch="360"/>
        </w:sectPr>
      </w:pPr>
    </w:p>
    <w:p w14:paraId="4D0DA9B1" w14:textId="3F428204" w:rsidR="00336495" w:rsidRPr="00BA2059" w:rsidRDefault="00336495" w:rsidP="00336495">
      <w:pPr>
        <w:spacing w:after="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 xml:space="preserve">H&amp;S Auto &amp; Trucking Services Business Website </w:t>
      </w:r>
      <w:proofErr w:type="gramStart"/>
      <w:r>
        <w:rPr>
          <w:b/>
          <w:color w:val="000000" w:themeColor="text1"/>
        </w:rPr>
        <w:t>-  Freelance</w:t>
      </w:r>
      <w:proofErr w:type="gramEnd"/>
      <w:r>
        <w:rPr>
          <w:b/>
          <w:color w:val="000000" w:themeColor="text1"/>
        </w:rPr>
        <w:t>: 07/2020</w:t>
      </w:r>
    </w:p>
    <w:p w14:paraId="2033BB8D" w14:textId="77777777" w:rsidR="00336495" w:rsidRDefault="00336495" w:rsidP="00336495">
      <w:pPr>
        <w:spacing w:after="0" w:line="240" w:lineRule="auto"/>
        <w:rPr>
          <w:color w:val="000000" w:themeColor="text1"/>
        </w:rPr>
      </w:pPr>
    </w:p>
    <w:p w14:paraId="7BAED84D" w14:textId="77777777" w:rsidR="00336495" w:rsidRDefault="00336495" w:rsidP="00336495">
      <w:pPr>
        <w:rPr>
          <w:color w:val="000000" w:themeColor="text1"/>
        </w:rPr>
        <w:sectPr w:rsidR="00336495" w:rsidSect="005B0F1B">
          <w:type w:val="continuous"/>
          <w:pgSz w:w="12240" w:h="15840" w:code="1"/>
          <w:pgMar w:top="1296" w:right="882" w:bottom="1440" w:left="1368" w:header="720" w:footer="1080" w:gutter="0"/>
          <w:cols w:space="720"/>
          <w:titlePg/>
          <w:docGrid w:linePitch="360"/>
        </w:sectPr>
      </w:pPr>
    </w:p>
    <w:p w14:paraId="7DACF822" w14:textId="23470243" w:rsidR="00336495" w:rsidRDefault="00336495" w:rsidP="00336495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Create a static website presenting the client’s business online using React.js/Express</w:t>
      </w:r>
    </w:p>
    <w:p w14:paraId="6FB81B6C" w14:textId="393B96B0" w:rsidR="00336495" w:rsidRDefault="00336495" w:rsidP="00336495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Deployed site using a hosting service and bought domain </w:t>
      </w:r>
    </w:p>
    <w:p w14:paraId="4EB33BE5" w14:textId="43CFD943" w:rsidR="00336495" w:rsidRPr="00336495" w:rsidRDefault="00336495" w:rsidP="00336495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Serve as administrator for the site </w:t>
      </w:r>
    </w:p>
    <w:p w14:paraId="0E35A888" w14:textId="41CE2CA7" w:rsidR="0072316F" w:rsidRPr="00BA2059" w:rsidRDefault="0072316F" w:rsidP="0072316F">
      <w:pPr>
        <w:spacing w:after="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React Native Project: Recipe Search – Personal Project: 02/20 – 06/20</w:t>
      </w:r>
    </w:p>
    <w:p w14:paraId="3B8F171D" w14:textId="77777777" w:rsidR="0072316F" w:rsidRDefault="0072316F" w:rsidP="0072316F">
      <w:pPr>
        <w:spacing w:after="0" w:line="240" w:lineRule="auto"/>
        <w:rPr>
          <w:color w:val="000000" w:themeColor="text1"/>
        </w:rPr>
      </w:pPr>
    </w:p>
    <w:p w14:paraId="7B7685BA" w14:textId="0C69FF41" w:rsidR="0072316F" w:rsidRDefault="0072316F" w:rsidP="0072316F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Learned about the React Native framework to build a Recipe Searching application using a </w:t>
      </w:r>
      <w:proofErr w:type="gramStart"/>
      <w:r>
        <w:rPr>
          <w:color w:val="000000" w:themeColor="text1"/>
        </w:rPr>
        <w:t>third party</w:t>
      </w:r>
      <w:proofErr w:type="gramEnd"/>
      <w:r>
        <w:rPr>
          <w:color w:val="000000" w:themeColor="text1"/>
        </w:rPr>
        <w:t xml:space="preserve"> API service for the recipes.</w:t>
      </w:r>
    </w:p>
    <w:p w14:paraId="57323D58" w14:textId="7F09FCC5" w:rsidR="0072316F" w:rsidRDefault="0072316F" w:rsidP="0072316F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Learned about Router navigations and integrating </w:t>
      </w:r>
      <w:r w:rsidR="00C73D7C">
        <w:rPr>
          <w:color w:val="000000" w:themeColor="text1"/>
        </w:rPr>
        <w:t>API response data to the application.</w:t>
      </w:r>
    </w:p>
    <w:p w14:paraId="3D32FC7D" w14:textId="68E5D0AD" w:rsidR="00C73D7C" w:rsidRDefault="00C73D7C" w:rsidP="0072316F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Manage cache and local storage to save API data as bookmarks.</w:t>
      </w:r>
    </w:p>
    <w:p w14:paraId="53835CD4" w14:textId="536234B5" w:rsidR="00C73D7C" w:rsidRDefault="00C73D7C" w:rsidP="0072316F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Apply modern UX/UI principles and techniques into the user interface design.</w:t>
      </w:r>
    </w:p>
    <w:p w14:paraId="0E69DC50" w14:textId="77777777" w:rsidR="0072316F" w:rsidRDefault="0072316F" w:rsidP="00336495">
      <w:pPr>
        <w:spacing w:after="0" w:line="240" w:lineRule="auto"/>
        <w:rPr>
          <w:b/>
          <w:color w:val="000000" w:themeColor="text1"/>
        </w:rPr>
      </w:pPr>
    </w:p>
    <w:p w14:paraId="3B3F3071" w14:textId="529E8F17" w:rsidR="00336495" w:rsidRPr="00BA2059" w:rsidRDefault="00336495" w:rsidP="00336495">
      <w:pPr>
        <w:spacing w:after="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 xml:space="preserve">IT490 Final Project – 4 server cluster </w:t>
      </w:r>
      <w:r w:rsidR="0072316F">
        <w:rPr>
          <w:b/>
          <w:color w:val="000000" w:themeColor="text1"/>
        </w:rPr>
        <w:t xml:space="preserve">hosting a Web Application (Front </w:t>
      </w:r>
      <w:proofErr w:type="gramStart"/>
      <w:r w:rsidR="0072316F">
        <w:rPr>
          <w:b/>
          <w:color w:val="000000" w:themeColor="text1"/>
        </w:rPr>
        <w:t>End)  -</w:t>
      </w:r>
      <w:proofErr w:type="gramEnd"/>
      <w:r w:rsidR="0072316F">
        <w:rPr>
          <w:b/>
          <w:color w:val="000000" w:themeColor="text1"/>
        </w:rPr>
        <w:t xml:space="preserve"> School: 09/19 – 12/19</w:t>
      </w:r>
    </w:p>
    <w:p w14:paraId="0232415C" w14:textId="77777777" w:rsidR="00336495" w:rsidRDefault="00336495" w:rsidP="00336495">
      <w:pPr>
        <w:spacing w:after="0" w:line="240" w:lineRule="auto"/>
        <w:rPr>
          <w:color w:val="000000" w:themeColor="text1"/>
        </w:rPr>
      </w:pPr>
    </w:p>
    <w:p w14:paraId="68F60064" w14:textId="0E0A0D48" w:rsidR="0072316F" w:rsidRDefault="0072316F" w:rsidP="00336495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Host a web application via 4 different servers that divided the work under a full stack workflow (LAMP).</w:t>
      </w:r>
    </w:p>
    <w:p w14:paraId="2635F5F9" w14:textId="0AE4FC5A" w:rsidR="00336495" w:rsidRDefault="0072316F" w:rsidP="00336495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Worked on the front-end server and handled RabbitMQ administration between servers for communication.</w:t>
      </w:r>
    </w:p>
    <w:p w14:paraId="7F2A05D4" w14:textId="6E71A43E" w:rsidR="00336495" w:rsidRPr="00336495" w:rsidRDefault="0072316F" w:rsidP="00336495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Responsible in Authentication, API Management, User Interface.</w:t>
      </w:r>
    </w:p>
    <w:p w14:paraId="4EA8C29F" w14:textId="77777777" w:rsidR="00336495" w:rsidRDefault="00336495" w:rsidP="00AF5709">
      <w:pPr>
        <w:spacing w:after="0" w:line="240" w:lineRule="auto"/>
        <w:rPr>
          <w:b/>
          <w:color w:val="000000" w:themeColor="text1"/>
        </w:rPr>
      </w:pPr>
    </w:p>
    <w:p w14:paraId="7550E3E2" w14:textId="76F92260" w:rsidR="00AF5709" w:rsidRDefault="00AF5709" w:rsidP="00AF5709">
      <w:pPr>
        <w:spacing w:after="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UX/UI Researcher @ NJIT Connections Lab: 01/2018-05-2018</w:t>
      </w:r>
    </w:p>
    <w:p w14:paraId="3B4347D1" w14:textId="77777777" w:rsidR="00AF5709" w:rsidRPr="000A1D2A" w:rsidRDefault="00AF5709" w:rsidP="00AF5709">
      <w:pPr>
        <w:spacing w:after="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 xml:space="preserve">EMAIL: Mousa Ahmadi, </w:t>
      </w:r>
      <w:r w:rsidRPr="006502E8">
        <w:rPr>
          <w:b/>
          <w:color w:val="000000" w:themeColor="text1"/>
        </w:rPr>
        <w:t>Sa722@njit.edu</w:t>
      </w:r>
    </w:p>
    <w:p w14:paraId="1F26FA5D" w14:textId="77777777" w:rsidR="00AF5709" w:rsidRDefault="00AF5709" w:rsidP="00AF5709">
      <w:pPr>
        <w:spacing w:after="0" w:line="240" w:lineRule="auto"/>
        <w:rPr>
          <w:color w:val="000000" w:themeColor="text1"/>
        </w:rPr>
      </w:pPr>
    </w:p>
    <w:p w14:paraId="355F88AB" w14:textId="77777777" w:rsidR="00AF5709" w:rsidRDefault="00AF5709" w:rsidP="00AF5709">
      <w:pPr>
        <w:spacing w:line="240" w:lineRule="auto"/>
        <w:rPr>
          <w:color w:val="000000" w:themeColor="text1"/>
        </w:rPr>
        <w:sectPr w:rsidR="00AF5709" w:rsidSect="005B0F1B">
          <w:type w:val="continuous"/>
          <w:pgSz w:w="12240" w:h="15840" w:code="1"/>
          <w:pgMar w:top="1296" w:right="882" w:bottom="1440" w:left="1368" w:header="720" w:footer="1080" w:gutter="0"/>
          <w:cols w:space="720"/>
          <w:titlePg/>
          <w:docGrid w:linePitch="360"/>
        </w:sectPr>
      </w:pPr>
    </w:p>
    <w:p w14:paraId="2D0ADB85" w14:textId="77777777" w:rsidR="00AF5709" w:rsidRPr="000C36F7" w:rsidRDefault="00AF5709" w:rsidP="00AF5709">
      <w:pPr>
        <w:pStyle w:val="ListParagraph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 xml:space="preserve">Create an interactive UI prototype of </w:t>
      </w: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AR Lifelogging application</w:t>
      </w:r>
    </w:p>
    <w:p w14:paraId="1494372A" w14:textId="77777777" w:rsidR="00AF5709" w:rsidRPr="000C36F7" w:rsidRDefault="00AF5709" w:rsidP="00AF5709">
      <w:pPr>
        <w:pStyle w:val="ListParagraph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Conduct interviews to gather data to construct user personas/profiles</w:t>
      </w:r>
      <w:r w:rsidRPr="000C36F7">
        <w:rPr>
          <w:color w:val="000000" w:themeColor="text1"/>
        </w:rPr>
        <w:t xml:space="preserve"> </w:t>
      </w:r>
    </w:p>
    <w:p w14:paraId="1515026E" w14:textId="77777777" w:rsidR="00AF5709" w:rsidRPr="006502E8" w:rsidRDefault="00AF5709" w:rsidP="00AF5709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0C36F7">
        <w:rPr>
          <w:color w:val="000000" w:themeColor="text1"/>
        </w:rPr>
        <w:t xml:space="preserve">Test UX/UI problem </w:t>
      </w:r>
      <w:r>
        <w:rPr>
          <w:color w:val="000000" w:themeColor="text1"/>
        </w:rPr>
        <w:t>scenarios with team</w:t>
      </w:r>
      <w:r w:rsidRPr="000C36F7">
        <w:rPr>
          <w:color w:val="000000" w:themeColor="text1"/>
        </w:rPr>
        <w:t xml:space="preserve"> </w:t>
      </w:r>
    </w:p>
    <w:p w14:paraId="620AE3F7" w14:textId="77777777" w:rsidR="00AF5709" w:rsidRPr="000C36F7" w:rsidRDefault="00AF5709" w:rsidP="00AF5709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0C36F7">
        <w:rPr>
          <w:color w:val="000000" w:themeColor="text1"/>
        </w:rPr>
        <w:t xml:space="preserve">Create/update persona profiles </w:t>
      </w:r>
    </w:p>
    <w:p w14:paraId="56D868CD" w14:textId="77777777" w:rsidR="00AF5709" w:rsidRPr="000C36F7" w:rsidRDefault="00AF5709" w:rsidP="00AF5709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0C36F7">
        <w:rPr>
          <w:color w:val="000000" w:themeColor="text1"/>
        </w:rPr>
        <w:t xml:space="preserve">Draw user-journey maps </w:t>
      </w:r>
    </w:p>
    <w:p w14:paraId="473953CB" w14:textId="77777777" w:rsidR="00AF5709" w:rsidRPr="000C36F7" w:rsidRDefault="00AF5709" w:rsidP="00AF5709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0C36F7">
        <w:rPr>
          <w:color w:val="000000" w:themeColor="text1"/>
        </w:rPr>
        <w:t xml:space="preserve">Create </w:t>
      </w:r>
      <w:r>
        <w:rPr>
          <w:color w:val="000000" w:themeColor="text1"/>
        </w:rPr>
        <w:t xml:space="preserve">detailed </w:t>
      </w:r>
      <w:r w:rsidRPr="000C36F7">
        <w:rPr>
          <w:color w:val="000000" w:themeColor="text1"/>
        </w:rPr>
        <w:t>storyboards</w:t>
      </w:r>
    </w:p>
    <w:p w14:paraId="7D506BFB" w14:textId="77777777" w:rsidR="000C36F7" w:rsidRPr="000C36F7" w:rsidRDefault="000C36F7" w:rsidP="00A32F10">
      <w:pPr>
        <w:pStyle w:val="ListParagraph"/>
        <w:spacing w:after="0"/>
        <w:ind w:firstLine="0"/>
        <w:rPr>
          <w:color w:val="000000" w:themeColor="text1"/>
        </w:rPr>
        <w:sectPr w:rsidR="000C36F7" w:rsidRPr="000C36F7" w:rsidSect="005B0F1B">
          <w:type w:val="continuous"/>
          <w:pgSz w:w="12240" w:h="15840" w:code="1"/>
          <w:pgMar w:top="1296" w:right="882" w:bottom="1440" w:left="1368" w:header="720" w:footer="1080" w:gutter="0"/>
          <w:cols w:num="2" w:space="720"/>
          <w:titlePg/>
          <w:docGrid w:linePitch="360"/>
        </w:sectPr>
      </w:pPr>
    </w:p>
    <w:p w14:paraId="114B8934" w14:textId="77777777" w:rsidR="005B0F1B" w:rsidRDefault="005B0F1B" w:rsidP="005546C8">
      <w:pPr>
        <w:spacing w:after="0" w:line="240" w:lineRule="auto"/>
        <w:rPr>
          <w:b/>
          <w:color w:val="000000" w:themeColor="text1"/>
        </w:rPr>
        <w:sectPr w:rsidR="005B0F1B" w:rsidSect="005B0F1B">
          <w:type w:val="continuous"/>
          <w:pgSz w:w="12240" w:h="15840" w:code="1"/>
          <w:pgMar w:top="1296" w:right="882" w:bottom="1440" w:left="1368" w:header="720" w:footer="1080" w:gutter="0"/>
          <w:cols w:num="2" w:space="720"/>
          <w:titlePg/>
          <w:docGrid w:linePitch="360"/>
        </w:sectPr>
      </w:pPr>
    </w:p>
    <w:sdt>
      <w:sdtPr>
        <w:rPr>
          <w:color w:val="000000" w:themeColor="text1"/>
        </w:rPr>
        <w:id w:val="720946933"/>
        <w:placeholder>
          <w:docPart w:val="8756DA54281D254191CFC155F92C9C42"/>
        </w:placeholder>
        <w:temporary/>
        <w:showingPlcHdr/>
        <w15:appearance w15:val="hidden"/>
      </w:sdtPr>
      <w:sdtEndPr/>
      <w:sdtContent>
        <w:p w14:paraId="19DB3DAD" w14:textId="77777777" w:rsidR="00AF5709" w:rsidRPr="00BA2059" w:rsidRDefault="00AF5709" w:rsidP="00AF5709">
          <w:pPr>
            <w:pStyle w:val="Heading1"/>
            <w:spacing w:before="0"/>
            <w:rPr>
              <w:color w:val="000000" w:themeColor="text1"/>
            </w:rPr>
          </w:pPr>
          <w:r w:rsidRPr="00BA2059">
            <w:rPr>
              <w:color w:val="000000" w:themeColor="text1"/>
            </w:rPr>
            <w:t>Education</w:t>
          </w:r>
        </w:p>
      </w:sdtContent>
    </w:sdt>
    <w:p w14:paraId="0AD9C8A7" w14:textId="77777777" w:rsidR="00AF5709" w:rsidRDefault="00AF5709" w:rsidP="00AF5709">
      <w:pPr>
        <w:spacing w:after="120"/>
        <w:rPr>
          <w:color w:val="000000" w:themeColor="text1"/>
        </w:rPr>
        <w:sectPr w:rsidR="00AF5709" w:rsidSect="005B0F1B">
          <w:type w:val="continuous"/>
          <w:pgSz w:w="12240" w:h="15840" w:code="1"/>
          <w:pgMar w:top="1296" w:right="882" w:bottom="1440" w:left="1368" w:header="720" w:footer="1080" w:gutter="0"/>
          <w:cols w:num="2" w:space="720"/>
          <w:titlePg/>
          <w:docGrid w:linePitch="360"/>
        </w:sectPr>
      </w:pPr>
    </w:p>
    <w:p w14:paraId="5FF367FD" w14:textId="77777777" w:rsidR="00AF5709" w:rsidRPr="00AF5709" w:rsidRDefault="00AF5709" w:rsidP="00AF5709">
      <w:pPr>
        <w:spacing w:after="120"/>
        <w:rPr>
          <w:color w:val="000000" w:themeColor="text1"/>
        </w:rPr>
      </w:pPr>
      <w:r w:rsidRPr="00AF5709">
        <w:rPr>
          <w:color w:val="000000" w:themeColor="text1"/>
        </w:rPr>
        <w:t>BS in Information Technology – Web Applications @ New Jersey Institute of Technology</w:t>
      </w:r>
    </w:p>
    <w:p w14:paraId="17E92D07" w14:textId="77777777" w:rsidR="00AF5709" w:rsidRDefault="00AF5709" w:rsidP="00781A7B">
      <w:pPr>
        <w:spacing w:after="120"/>
        <w:rPr>
          <w:color w:val="000000" w:themeColor="text1"/>
        </w:rPr>
        <w:sectPr w:rsidR="00AF5709" w:rsidSect="00AF5709">
          <w:type w:val="continuous"/>
          <w:pgSz w:w="12240" w:h="15840" w:code="1"/>
          <w:pgMar w:top="1296" w:right="882" w:bottom="1440" w:left="1368" w:header="720" w:footer="1080" w:gutter="0"/>
          <w:cols w:space="720"/>
          <w:titlePg/>
          <w:docGrid w:linePitch="360"/>
        </w:sectPr>
      </w:pPr>
      <w:r w:rsidRPr="00AF5709">
        <w:rPr>
          <w:color w:val="000000" w:themeColor="text1"/>
        </w:rPr>
        <w:t xml:space="preserve">Cumulative 3.6 </w:t>
      </w:r>
      <w:r w:rsidR="00781A7B">
        <w:rPr>
          <w:color w:val="000000" w:themeColor="text1"/>
        </w:rPr>
        <w:t>GPA</w:t>
      </w:r>
    </w:p>
    <w:p w14:paraId="67713065" w14:textId="77777777" w:rsidR="000C36F7" w:rsidRDefault="000C36F7" w:rsidP="005546C8">
      <w:pPr>
        <w:pStyle w:val="Heading1"/>
        <w:spacing w:before="0"/>
        <w:rPr>
          <w:color w:val="000000" w:themeColor="text1"/>
        </w:rPr>
        <w:sectPr w:rsidR="000C36F7" w:rsidSect="005B0F1B">
          <w:type w:val="continuous"/>
          <w:pgSz w:w="12240" w:h="15840" w:code="1"/>
          <w:pgMar w:top="1296" w:right="882" w:bottom="1440" w:left="1368" w:header="720" w:footer="1080" w:gutter="0"/>
          <w:cols w:num="2" w:space="720"/>
          <w:titlePg/>
          <w:docGrid w:linePitch="360"/>
        </w:sectPr>
      </w:pPr>
    </w:p>
    <w:p w14:paraId="7C5A7E23" w14:textId="77777777" w:rsidR="00AF5709" w:rsidRPr="000C1B04" w:rsidRDefault="00AF5709">
      <w:pPr>
        <w:spacing w:after="120" w:line="240" w:lineRule="auto"/>
        <w:rPr>
          <w:color w:val="000000" w:themeColor="text1"/>
        </w:rPr>
      </w:pPr>
    </w:p>
    <w:sectPr w:rsidR="00AF5709" w:rsidRPr="000C1B04" w:rsidSect="005B0F1B">
      <w:type w:val="continuous"/>
      <w:pgSz w:w="12240" w:h="15840" w:code="1"/>
      <w:pgMar w:top="1296" w:right="882" w:bottom="423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20A21" w14:textId="77777777" w:rsidR="00A8267C" w:rsidRDefault="00A8267C">
      <w:r>
        <w:separator/>
      </w:r>
    </w:p>
  </w:endnote>
  <w:endnote w:type="continuationSeparator" w:id="0">
    <w:p w14:paraId="30A30C66" w14:textId="77777777" w:rsidR="00A8267C" w:rsidRDefault="00A82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panose1 w:val="02020603050405020304"/>
    <w:charset w:val="00"/>
    <w:family w:val="auto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80CC9" w14:textId="77777777" w:rsidR="0069624D" w:rsidRDefault="001E7A7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5F0B0" w14:textId="77777777" w:rsidR="00A8267C" w:rsidRDefault="00A8267C">
      <w:r>
        <w:separator/>
      </w:r>
    </w:p>
  </w:footnote>
  <w:footnote w:type="continuationSeparator" w:id="0">
    <w:p w14:paraId="43E419C7" w14:textId="77777777" w:rsidR="00A8267C" w:rsidRDefault="00A826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273BB" w14:textId="77777777" w:rsidR="0069624D" w:rsidRDefault="001E7A71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9046642" wp14:editId="08D3AAA0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1CC3305E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B0704" w14:textId="77777777" w:rsidR="0069624D" w:rsidRDefault="001E7A71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B457BE4" wp14:editId="73AEA36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DBFB4DC" w14:textId="77777777" w:rsidR="0069624D" w:rsidRDefault="0069624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group w14:anchorId="3B457BE4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" path="m,l7315200,r,9601200l,9601200,,xm190488,190488r,9220224l7124712,9410712r,-9220224l190488,190488xe" fillcolor="#4472c4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0DBFB4DC" w14:textId="77777777" w:rsidR="0069624D" w:rsidRDefault="0069624D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2064DB"/>
    <w:multiLevelType w:val="hybridMultilevel"/>
    <w:tmpl w:val="D33E9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35F68"/>
    <w:multiLevelType w:val="hybridMultilevel"/>
    <w:tmpl w:val="A4721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C14F12"/>
    <w:multiLevelType w:val="hybridMultilevel"/>
    <w:tmpl w:val="793EB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4A4E97"/>
    <w:multiLevelType w:val="hybridMultilevel"/>
    <w:tmpl w:val="7B08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790D60"/>
    <w:multiLevelType w:val="hybridMultilevel"/>
    <w:tmpl w:val="7FBA8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1"/>
  </w:num>
  <w:num w:numId="15">
    <w:abstractNumId w:val="14"/>
  </w:num>
  <w:num w:numId="16">
    <w:abstractNumId w:val="17"/>
  </w:num>
  <w:num w:numId="17">
    <w:abstractNumId w:val="1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161"/>
    <w:rsid w:val="000125E7"/>
    <w:rsid w:val="00030332"/>
    <w:rsid w:val="000A1D2A"/>
    <w:rsid w:val="000A228F"/>
    <w:rsid w:val="000C1B04"/>
    <w:rsid w:val="000C36F7"/>
    <w:rsid w:val="001932B7"/>
    <w:rsid w:val="001B63A6"/>
    <w:rsid w:val="001E7A71"/>
    <w:rsid w:val="00294570"/>
    <w:rsid w:val="00311A57"/>
    <w:rsid w:val="00336495"/>
    <w:rsid w:val="003C32FE"/>
    <w:rsid w:val="00441DAE"/>
    <w:rsid w:val="00445F3E"/>
    <w:rsid w:val="00474692"/>
    <w:rsid w:val="0054382B"/>
    <w:rsid w:val="005546C8"/>
    <w:rsid w:val="00586DB9"/>
    <w:rsid w:val="005B0F1B"/>
    <w:rsid w:val="005F4FDC"/>
    <w:rsid w:val="006502E8"/>
    <w:rsid w:val="0069624D"/>
    <w:rsid w:val="0072316F"/>
    <w:rsid w:val="00781A7B"/>
    <w:rsid w:val="00794120"/>
    <w:rsid w:val="008A419E"/>
    <w:rsid w:val="00900C4E"/>
    <w:rsid w:val="00944D11"/>
    <w:rsid w:val="00A32F10"/>
    <w:rsid w:val="00A448C8"/>
    <w:rsid w:val="00A8267C"/>
    <w:rsid w:val="00AC0346"/>
    <w:rsid w:val="00AF5709"/>
    <w:rsid w:val="00B86130"/>
    <w:rsid w:val="00BA2059"/>
    <w:rsid w:val="00C65F39"/>
    <w:rsid w:val="00C73161"/>
    <w:rsid w:val="00C73D7C"/>
    <w:rsid w:val="00D65385"/>
    <w:rsid w:val="00F568C3"/>
    <w:rsid w:val="00FE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FE177D1"/>
  <w15:chartTrackingRefBased/>
  <w15:docId w15:val="{A062C8AB-3079-7A4E-BDF9-6BE45B6E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F1B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0F1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F1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F1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F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F1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F1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F1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F1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F1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F1B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B0F1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F1B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paragraph" w:styleId="ListBullet">
    <w:name w:val="List Bullet"/>
    <w:basedOn w:val="Normal"/>
    <w:uiPriority w:val="9"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F1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F1B"/>
    <w:rPr>
      <w:rFonts w:asciiTheme="majorHAnsi" w:eastAsiaTheme="majorEastAsia" w:hAnsiTheme="majorHAnsi" w:cstheme="majorBidi"/>
      <w:color w:val="00000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F1B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F1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F1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F1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5B0F1B"/>
    <w:rPr>
      <w:i/>
      <w:iCs/>
      <w:color w:val="000000"/>
    </w:rPr>
  </w:style>
  <w:style w:type="character" w:styleId="BookTitle">
    <w:name w:val="Book Title"/>
    <w:basedOn w:val="DefaultParagraphFont"/>
    <w:uiPriority w:val="33"/>
    <w:qFormat/>
    <w:rsid w:val="005B0F1B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44546A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44546A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B0F1B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styleId="Emphasis">
    <w:name w:val="Emphasis"/>
    <w:basedOn w:val="DefaultParagraphFont"/>
    <w:uiPriority w:val="20"/>
    <w:qFormat/>
    <w:rsid w:val="005B0F1B"/>
    <w:rPr>
      <w:b w:val="0"/>
      <w:i/>
      <w:iCs/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5B0F1B"/>
    <w:pPr>
      <w:pBdr>
        <w:left w:val="single" w:sz="48" w:space="13" w:color="4472C4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5B0F1B"/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F1B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F1B"/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IntenseEmphasis">
    <w:name w:val="Intense Emphasis"/>
    <w:basedOn w:val="DefaultParagraphFont"/>
    <w:uiPriority w:val="21"/>
    <w:qFormat/>
    <w:rsid w:val="005B0F1B"/>
    <w:rPr>
      <w:b/>
      <w:bCs/>
      <w:i/>
      <w:iCs/>
      <w:color w:val="44546A" w:themeColor="text2"/>
    </w:rPr>
  </w:style>
  <w:style w:type="character" w:styleId="IntenseReference">
    <w:name w:val="Intense Reference"/>
    <w:basedOn w:val="DefaultParagraphFont"/>
    <w:uiPriority w:val="32"/>
    <w:qFormat/>
    <w:rsid w:val="005B0F1B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Strong">
    <w:name w:val="Strong"/>
    <w:basedOn w:val="DefaultParagraphFont"/>
    <w:uiPriority w:val="22"/>
    <w:qFormat/>
    <w:rsid w:val="005B0F1B"/>
    <w:rPr>
      <w:b/>
      <w:bCs/>
      <w:color w:val="50637D" w:themeColor="text2" w:themeTint="E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0F1B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ListParagraph">
    <w:name w:val="List Paragraph"/>
    <w:basedOn w:val="Normal"/>
    <w:uiPriority w:val="34"/>
    <w:qFormat/>
    <w:rsid w:val="005B0F1B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0F1B"/>
    <w:pPr>
      <w:spacing w:before="480" w:line="264" w:lineRule="auto"/>
      <w:outlineLvl w:val="9"/>
    </w:pPr>
    <w:rPr>
      <w:b/>
    </w:r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5B0F1B"/>
    <w:rPr>
      <w:smallCaps/>
      <w:color w:val="000000"/>
      <w:u w:val="single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44546A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rsid w:val="005B0F1B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F1B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B0F1B"/>
    <w:rPr>
      <w:rFonts w:eastAsiaTheme="majorEastAsia" w:cstheme="majorBidi"/>
      <w:b/>
      <w:bCs/>
      <w:color w:val="44546A" w:themeColor="text2"/>
      <w:sz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44546A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44546A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44546A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44546A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44546A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44546A" w:themeColor="text2"/>
    </w:rPr>
  </w:style>
  <w:style w:type="character" w:styleId="Hyperlink">
    <w:name w:val="Hyperlink"/>
    <w:basedOn w:val="DefaultParagraphFont"/>
    <w:uiPriority w:val="99"/>
    <w:unhideWhenUsed/>
    <w:rsid w:val="00BA20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05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448C8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5B0F1B"/>
    <w:pPr>
      <w:spacing w:after="0" w:line="240" w:lineRule="auto"/>
    </w:pPr>
  </w:style>
  <w:style w:type="paragraph" w:customStyle="1" w:styleId="PersonalName">
    <w:name w:val="Personal Name"/>
    <w:basedOn w:val="Title"/>
    <w:qFormat/>
    <w:rsid w:val="005B0F1B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5B0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1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lorzke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ACBF49F29256541BDEF6E5C7EA1F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497AF-DE5A-2A4D-A30C-E8F15230B98C}"/>
      </w:docPartPr>
      <w:docPartBody>
        <w:p w:rsidR="00B770D3" w:rsidRDefault="00490D78">
          <w:pPr>
            <w:pStyle w:val="5ACBF49F29256541BDEF6E5C7EA1F8BD"/>
          </w:pPr>
          <w:r>
            <w:t>Experience</w:t>
          </w:r>
        </w:p>
      </w:docPartBody>
    </w:docPart>
    <w:docPart>
      <w:docPartPr>
        <w:name w:val="8756DA54281D254191CFC155F92C9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FC111-97F8-A44B-BA3A-FE33709D1E67}"/>
      </w:docPartPr>
      <w:docPartBody>
        <w:p w:rsidR="00BC20E5" w:rsidRDefault="005825D5" w:rsidP="005825D5">
          <w:pPr>
            <w:pStyle w:val="8756DA54281D254191CFC155F92C9C4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panose1 w:val="02020603050405020304"/>
    <w:charset w:val="00"/>
    <w:family w:val="auto"/>
    <w:pitch w:val="variable"/>
    <w:sig w:usb0="E0002AEF" w:usb1="C0007841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78"/>
    <w:rsid w:val="001F16BA"/>
    <w:rsid w:val="00490D78"/>
    <w:rsid w:val="005825D5"/>
    <w:rsid w:val="00B770D3"/>
    <w:rsid w:val="00BC20E5"/>
    <w:rsid w:val="00BF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817B93A4AF5A4B8B1F0162C7597F2B">
    <w:name w:val="18817B93A4AF5A4B8B1F0162C7597F2B"/>
  </w:style>
  <w:style w:type="paragraph" w:customStyle="1" w:styleId="631D87BEFB557744B2369345BA6844EC">
    <w:name w:val="631D87BEFB557744B2369345BA6844EC"/>
  </w:style>
  <w:style w:type="paragraph" w:customStyle="1" w:styleId="07939A58215F194FAE1AE2B4E63717AA">
    <w:name w:val="07939A58215F194FAE1AE2B4E63717AA"/>
  </w:style>
  <w:style w:type="paragraph" w:customStyle="1" w:styleId="BD2B00858F71E04BAAE41EBF98D0589E">
    <w:name w:val="BD2B00858F71E04BAAE41EBF98D0589E"/>
  </w:style>
  <w:style w:type="paragraph" w:customStyle="1" w:styleId="5ACBF49F29256541BDEF6E5C7EA1F8BD">
    <w:name w:val="5ACBF49F29256541BDEF6E5C7EA1F8BD"/>
  </w:style>
  <w:style w:type="paragraph" w:customStyle="1" w:styleId="B0248432A7E5E947A9DB778A13D7CB69">
    <w:name w:val="B0248432A7E5E947A9DB778A13D7CB69"/>
  </w:style>
  <w:style w:type="paragraph" w:customStyle="1" w:styleId="9D2BF2234958FF4E901AE96C017ABFF1">
    <w:name w:val="9D2BF2234958FF4E901AE96C017ABFF1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7D4F3F8AFA10C44DA101786BD47DA35D">
    <w:name w:val="7D4F3F8AFA10C44DA101786BD47DA35D"/>
  </w:style>
  <w:style w:type="paragraph" w:customStyle="1" w:styleId="E7067956D0C8A4498C41E29E236B825D">
    <w:name w:val="E7067956D0C8A4498C41E29E236B825D"/>
  </w:style>
  <w:style w:type="paragraph" w:customStyle="1" w:styleId="1377E595793E274EB8761474528F490F">
    <w:name w:val="1377E595793E274EB8761474528F490F"/>
  </w:style>
  <w:style w:type="paragraph" w:customStyle="1" w:styleId="6C435B9C44639D48843BBF2AC0BC93DE">
    <w:name w:val="6C435B9C44639D48843BBF2AC0BC93DE"/>
  </w:style>
  <w:style w:type="paragraph" w:customStyle="1" w:styleId="FEC2ECA21E61594ABD3F9025CA94364C">
    <w:name w:val="FEC2ECA21E61594ABD3F9025CA94364C"/>
  </w:style>
  <w:style w:type="paragraph" w:customStyle="1" w:styleId="93A260AC8FEF6340A9DAF57A52BE5BFB">
    <w:name w:val="93A260AC8FEF6340A9DAF57A52BE5BFB"/>
    <w:rsid w:val="00B770D3"/>
  </w:style>
  <w:style w:type="paragraph" w:customStyle="1" w:styleId="8C5C586972ED764CB6B05F95FBE68596">
    <w:name w:val="8C5C586972ED764CB6B05F95FBE68596"/>
    <w:rsid w:val="005825D5"/>
  </w:style>
  <w:style w:type="paragraph" w:customStyle="1" w:styleId="001B562B8F93C047827C66F3DD6581B9">
    <w:name w:val="001B562B8F93C047827C66F3DD6581B9"/>
    <w:rsid w:val="005825D5"/>
  </w:style>
  <w:style w:type="paragraph" w:customStyle="1" w:styleId="9E390121D773BE40BDC6AC6A837A3278">
    <w:name w:val="9E390121D773BE40BDC6AC6A837A3278"/>
    <w:rsid w:val="005825D5"/>
  </w:style>
  <w:style w:type="paragraph" w:customStyle="1" w:styleId="8756DA54281D254191CFC155F92C9C42">
    <w:name w:val="8756DA54281D254191CFC155F92C9C42"/>
    <w:rsid w:val="005825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B9E07-1059-F345-A22B-8534FB036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2019-02-09T15:18:00Z</cp:lastPrinted>
  <dcterms:created xsi:type="dcterms:W3CDTF">2020-08-25T18:12:00Z</dcterms:created>
  <dcterms:modified xsi:type="dcterms:W3CDTF">2020-08-25T18:12:00Z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